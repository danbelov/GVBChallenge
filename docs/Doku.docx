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Foto"/>
      </w:pPr>
    </w:p>
    <w:p w:rsidR="00C6554A" w:rsidRDefault="000A29FA" w:rsidP="00C6554A">
      <w:pPr>
        <w:pStyle w:val="Titel"/>
      </w:pPr>
      <w:r>
        <w:t>Team Dachschaden</w:t>
      </w:r>
    </w:p>
    <w:p w:rsidR="00445FC2" w:rsidRDefault="00445FC2" w:rsidP="00445FC2">
      <w:r>
        <w:fldChar w:fldCharType="begin"/>
      </w:r>
      <w:r>
        <w:instrText xml:space="preserve"> INCLUDEPICTURE "http://www.allegianceroofing.com/wp-content/uploads/2014/04/leaking-roof-fulshear-4.jpg"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4310" cy="3514725"/>
            <wp:effectExtent l="0" t="0" r="0" b="3175"/>
            <wp:docPr id="2" name="Grafik 2" descr="http://www.allegianceroofing.com/wp-content/uploads/2014/04/leaking-roof-fulshear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legianceroofing.com/wp-content/uploads/2014/04/leaking-roof-fulshear-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0A29FA" w:rsidRDefault="000A29FA" w:rsidP="00C6554A">
      <w:pPr>
        <w:pStyle w:val="Titel"/>
      </w:pPr>
    </w:p>
    <w:p w:rsidR="00C6554A" w:rsidRPr="00D5413C" w:rsidRDefault="003224A8" w:rsidP="00C6554A">
      <w:pPr>
        <w:pStyle w:val="Untertitel"/>
      </w:pPr>
      <w:r>
        <w:t>GVB Challenge</w:t>
      </w:r>
    </w:p>
    <w:p w:rsidR="00445FC2" w:rsidRDefault="000A29FA" w:rsidP="00C6554A">
      <w:pPr>
        <w:pStyle w:val="Kontaktinfos"/>
      </w:pPr>
      <w:r>
        <w:t>26.08.2016</w:t>
      </w:r>
    </w:p>
    <w:p w:rsidR="00445FC2" w:rsidRDefault="00445FC2" w:rsidP="00C6554A">
      <w:pPr>
        <w:pStyle w:val="Kontaktinfos"/>
      </w:pPr>
    </w:p>
    <w:p w:rsidR="00445FC2" w:rsidRDefault="00445FC2" w:rsidP="00445FC2">
      <w:pPr>
        <w:pStyle w:val="Aufzhlungszeichen"/>
        <w:numPr>
          <w:ilvl w:val="0"/>
          <w:numId w:val="1"/>
        </w:numPr>
      </w:pPr>
      <w:r>
        <w:t>Gian-Luca Frei</w:t>
      </w:r>
    </w:p>
    <w:p w:rsidR="00445FC2" w:rsidRDefault="00445FC2" w:rsidP="00445FC2">
      <w:pPr>
        <w:pStyle w:val="Aufzhlungszeichen"/>
        <w:numPr>
          <w:ilvl w:val="0"/>
          <w:numId w:val="1"/>
        </w:numPr>
      </w:pPr>
      <w:r>
        <w:t>Christian Wenger</w:t>
      </w:r>
    </w:p>
    <w:p w:rsidR="00445FC2" w:rsidRDefault="00445FC2" w:rsidP="00445FC2">
      <w:pPr>
        <w:pStyle w:val="Aufzhlungszeichen"/>
        <w:numPr>
          <w:ilvl w:val="0"/>
          <w:numId w:val="1"/>
        </w:numPr>
      </w:pPr>
      <w:r>
        <w:t>Daniel Ziltener</w:t>
      </w:r>
    </w:p>
    <w:p w:rsidR="00445FC2" w:rsidRPr="00514122" w:rsidRDefault="00445FC2" w:rsidP="00445FC2">
      <w:pPr>
        <w:pStyle w:val="Aufzhlungszeichen"/>
        <w:numPr>
          <w:ilvl w:val="0"/>
          <w:numId w:val="1"/>
        </w:numPr>
      </w:pPr>
      <w:r>
        <w:t>Daniil Belov</w:t>
      </w:r>
    </w:p>
    <w:p w:rsidR="00C6554A" w:rsidRDefault="00C6554A" w:rsidP="00C6554A">
      <w:pPr>
        <w:pStyle w:val="Kontaktinfos"/>
      </w:pPr>
      <w:r>
        <w:rPr>
          <w:lang w:bidi="de-DE"/>
        </w:rPr>
        <w:br w:type="page"/>
      </w:r>
    </w:p>
    <w:p w:rsidR="00C6554A" w:rsidRDefault="00914868" w:rsidP="00C6554A">
      <w:pPr>
        <w:pStyle w:val="berschrift1"/>
      </w:pPr>
      <w:r>
        <w:lastRenderedPageBreak/>
        <w:t>Teilnehmern</w:t>
      </w:r>
    </w:p>
    <w:p w:rsidR="00C6554A" w:rsidRPr="00D5413C" w:rsidRDefault="00535ECC" w:rsidP="00C6554A">
      <w:pPr>
        <w:pStyle w:val="berschrift2"/>
      </w:pPr>
      <w:r>
        <w:t>Public rEPOSITORY</w:t>
      </w:r>
    </w:p>
    <w:p w:rsidR="00914868" w:rsidRPr="00514122" w:rsidRDefault="00653FFB" w:rsidP="00914868">
      <w:hyperlink r:id="rId8" w:history="1">
        <w:r w:rsidR="00914868" w:rsidRPr="00240200">
          <w:rPr>
            <w:rStyle w:val="Hyperlink"/>
          </w:rPr>
          <w:t>https://github.com/danbelov/GVBChallenge</w:t>
        </w:r>
      </w:hyperlink>
    </w:p>
    <w:p w:rsidR="00914868" w:rsidRPr="00D5413C" w:rsidRDefault="00914868" w:rsidP="00914868">
      <w:pPr>
        <w:pStyle w:val="berschrift2"/>
      </w:pPr>
      <w:r>
        <w:t>ausgangslage</w:t>
      </w:r>
    </w:p>
    <w:p w:rsidR="00765AD1" w:rsidRDefault="00791B7D" w:rsidP="00535ECC">
      <w:pPr>
        <w:pStyle w:val="berschrift2"/>
      </w:pPr>
      <w:bookmarkStart w:id="0" w:name="_GoBack"/>
      <w:bookmarkEnd w:id="0"/>
      <w:r>
        <w:t>Technischer AUfbau</w:t>
      </w:r>
    </w:p>
    <w:p w:rsidR="00765AD1" w:rsidRDefault="00765AD1" w:rsidP="00765AD1">
      <w:r>
        <w:t>Backend:</w:t>
      </w:r>
    </w:p>
    <w:p w:rsidR="00765AD1" w:rsidRDefault="00670C2D" w:rsidP="00765AD1">
      <w:r>
        <w:t>Wir haben ein B</w:t>
      </w:r>
      <w:r w:rsidR="00765AD1">
        <w:t>ackend welches eine JSON-REST Schnittstelle bietet mit Java programmiert. Order: /backend</w:t>
      </w:r>
    </w:p>
    <w:p w:rsidR="00765AD1" w:rsidRDefault="00765AD1" w:rsidP="00765AD1">
      <w:r>
        <w:t xml:space="preserve">Das Userinterface ist mit php/html/js/css programiert und findet sich unter /new-front Dieses </w:t>
      </w:r>
      <w:r w:rsidR="00670C2D">
        <w:t>rendert</w:t>
      </w:r>
      <w:r>
        <w:t xml:space="preserve"> HTML und leitet Anfragen an das Backend weiter.</w:t>
      </w:r>
    </w:p>
    <w:p w:rsidR="00791B7D" w:rsidRDefault="00670C2D">
      <w:r>
        <w:t xml:space="preserve">Wir haben ein </w:t>
      </w:r>
      <w:r w:rsidRPr="00670C2D">
        <w:t>Naive Bayes classifier</w:t>
      </w:r>
      <w:r w:rsidR="00765AD1">
        <w:t xml:space="preserve"> mit Python</w:t>
      </w:r>
      <w:r>
        <w:t xml:space="preserve"> entwickelt</w:t>
      </w:r>
      <w:r w:rsidR="00765AD1">
        <w:t>. Dieser findet sich unter /classifier</w:t>
      </w:r>
    </w:p>
    <w:p w:rsidR="00791B7D" w:rsidRDefault="00791B7D" w:rsidP="00791B7D">
      <w:pPr>
        <w:pStyle w:val="Listenabsatz"/>
        <w:numPr>
          <w:ilvl w:val="0"/>
          <w:numId w:val="16"/>
        </w:numPr>
      </w:pPr>
      <w:r>
        <w:t xml:space="preserve">HTML, CSS, Javascript und PHP – Für eine sicheres und reibungsloser </w:t>
      </w:r>
      <w:r w:rsidR="00EE655E">
        <w:t>Applikationsbedienung.</w:t>
      </w:r>
    </w:p>
    <w:p w:rsidR="00EE655E" w:rsidRDefault="00EE655E" w:rsidP="00791B7D">
      <w:pPr>
        <w:pStyle w:val="Listenabsatz"/>
        <w:numPr>
          <w:ilvl w:val="0"/>
          <w:numId w:val="16"/>
        </w:numPr>
      </w:pPr>
      <w:r>
        <w:t>Play Framework (basiert sich auf Java und sbt) für Backend.</w:t>
      </w:r>
    </w:p>
    <w:p w:rsidR="002E69B3" w:rsidRDefault="00765AD1" w:rsidP="002E69B3">
      <w:pPr>
        <w:pStyle w:val="Listenabsatz"/>
        <w:numPr>
          <w:ilvl w:val="0"/>
          <w:numId w:val="16"/>
        </w:numPr>
      </w:pPr>
      <w:r>
        <w:t>Sklearn für ML Pipeline</w:t>
      </w:r>
    </w:p>
    <w:p w:rsidR="002E69B3" w:rsidRDefault="002E69B3" w:rsidP="002E69B3">
      <w:pPr>
        <w:pStyle w:val="Listenabsatz"/>
      </w:pPr>
    </w:p>
    <w:p w:rsidR="002E69B3" w:rsidRPr="002E69B3" w:rsidRDefault="002E69B3" w:rsidP="002E69B3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</w:pPr>
      <w:r w:rsidRPr="002E69B3">
        <w:rPr>
          <w:rFonts w:asciiTheme="majorHAnsi" w:eastAsiaTheme="majorEastAsia" w:hAnsiTheme="majorHAnsi" w:cstheme="majorBidi"/>
          <w:caps/>
          <w:color w:val="007789" w:themeColor="accent1" w:themeShade="BF"/>
          <w:sz w:val="24"/>
        </w:rPr>
        <w:t>Demo</w:t>
      </w:r>
    </w:p>
    <w:p w:rsidR="00670C2D" w:rsidRDefault="002E69B3" w:rsidP="002E69B3">
      <w:r w:rsidRPr="002E69B3">
        <w:t>Stell dir vor du hast ein</w:t>
      </w:r>
      <w:r>
        <w:t xml:space="preserve"> Dachschaden und sende deswegen ein Mail</w:t>
      </w:r>
      <w:r w:rsidRPr="002E69B3">
        <w:t xml:space="preserve"> an gvbschaden@g</w:t>
      </w:r>
      <w:r>
        <w:t>mail.com. Folge den Anweisungen die du im Antwortmail erhälst.</w:t>
      </w:r>
    </w:p>
    <w:p w:rsidR="002E69B3" w:rsidRPr="00670C2D" w:rsidRDefault="002E69B3" w:rsidP="002E69B3">
      <w:r w:rsidRPr="002E69B3">
        <w:t>Hier findest du die 'Admin' Oberfläche: http://142.93.107.12/overview.php?id=1</w:t>
      </w:r>
      <w:r>
        <w:t>&amp;admin=true</w:t>
      </w:r>
    </w:p>
    <w:sectPr w:rsidR="002E69B3" w:rsidRPr="00670C2D" w:rsidSect="005D2E48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FFB" w:rsidRDefault="00653FFB" w:rsidP="00C6554A">
      <w:pPr>
        <w:spacing w:before="0" w:after="0" w:line="240" w:lineRule="auto"/>
      </w:pPr>
      <w:r>
        <w:separator/>
      </w:r>
    </w:p>
  </w:endnote>
  <w:endnote w:type="continuationSeparator" w:id="0">
    <w:p w:rsidR="00653FFB" w:rsidRDefault="00653FF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5213D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FFB" w:rsidRDefault="00653FFB" w:rsidP="00C6554A">
      <w:pPr>
        <w:spacing w:before="0" w:after="0" w:line="240" w:lineRule="auto"/>
      </w:pPr>
      <w:r>
        <w:separator/>
      </w:r>
    </w:p>
  </w:footnote>
  <w:footnote w:type="continuationSeparator" w:id="0">
    <w:p w:rsidR="00653FFB" w:rsidRDefault="00653FF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0FF5756"/>
    <w:multiLevelType w:val="hybridMultilevel"/>
    <w:tmpl w:val="54B4D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A64DC"/>
    <w:multiLevelType w:val="hybridMultilevel"/>
    <w:tmpl w:val="54B4D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53027"/>
    <w:multiLevelType w:val="multilevel"/>
    <w:tmpl w:val="273C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5416F6"/>
    <w:multiLevelType w:val="hybridMultilevel"/>
    <w:tmpl w:val="5832F9BE"/>
    <w:lvl w:ilvl="0" w:tplc="87207F54">
      <w:start w:val="26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03473"/>
    <w:multiLevelType w:val="hybridMultilevel"/>
    <w:tmpl w:val="1D98D3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3"/>
  </w:num>
  <w:num w:numId="18">
    <w:abstractNumId w:val="14"/>
  </w:num>
  <w:num w:numId="19">
    <w:abstractNumId w:val="17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FA"/>
    <w:rsid w:val="000522A6"/>
    <w:rsid w:val="000A29FA"/>
    <w:rsid w:val="002554CD"/>
    <w:rsid w:val="00293B83"/>
    <w:rsid w:val="002B4294"/>
    <w:rsid w:val="002E69B3"/>
    <w:rsid w:val="003224A8"/>
    <w:rsid w:val="00333D0D"/>
    <w:rsid w:val="0034169B"/>
    <w:rsid w:val="003F1574"/>
    <w:rsid w:val="00445FC2"/>
    <w:rsid w:val="004C049F"/>
    <w:rsid w:val="005000E2"/>
    <w:rsid w:val="00535ECC"/>
    <w:rsid w:val="00577D0B"/>
    <w:rsid w:val="005D2E48"/>
    <w:rsid w:val="005D3DFC"/>
    <w:rsid w:val="0061733D"/>
    <w:rsid w:val="00653FFB"/>
    <w:rsid w:val="00670C2D"/>
    <w:rsid w:val="006A3CE7"/>
    <w:rsid w:val="00765AD1"/>
    <w:rsid w:val="00767060"/>
    <w:rsid w:val="00791B7D"/>
    <w:rsid w:val="007C0B77"/>
    <w:rsid w:val="00814F0D"/>
    <w:rsid w:val="0085213D"/>
    <w:rsid w:val="00914868"/>
    <w:rsid w:val="00A040C3"/>
    <w:rsid w:val="00B2153F"/>
    <w:rsid w:val="00B973EC"/>
    <w:rsid w:val="00BF352D"/>
    <w:rsid w:val="00C6554A"/>
    <w:rsid w:val="00CA3354"/>
    <w:rsid w:val="00D37182"/>
    <w:rsid w:val="00ED7C44"/>
    <w:rsid w:val="00EE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50AC21"/>
  <w15:chartTrackingRefBased/>
  <w15:docId w15:val="{F359B898-D7AD-451F-860B-C42C4F2D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4868"/>
    <w:rPr>
      <w:color w:val="808080"/>
      <w:shd w:val="clear" w:color="auto" w:fill="E6E6E6"/>
    </w:rPr>
  </w:style>
  <w:style w:type="paragraph" w:styleId="StandardWeb">
    <w:name w:val="Normal (Web)"/>
    <w:basedOn w:val="Standard"/>
    <w:uiPriority w:val="99"/>
    <w:unhideWhenUsed/>
    <w:rsid w:val="0079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enabsatz">
    <w:name w:val="List Paragraph"/>
    <w:basedOn w:val="Standard"/>
    <w:uiPriority w:val="34"/>
    <w:unhideWhenUsed/>
    <w:qFormat/>
    <w:rsid w:val="0079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belov/GVBChallen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SQLAPTOP\AppData\Roaming\Microsoft\Templates\Ausbildungsbericht%20mit%20Foto%20auf%20dem%20Deckblatt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C:\Users\RSQLAPTOP\AppData\Roaming\Microsoft\Templates\Ausbildungsbericht mit Foto auf dem Deckblatt.dotx</Template>
  <TotalTime>0</TotalTime>
  <Pages>2</Pages>
  <Words>160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Belov</dc:creator>
  <cp:keywords/>
  <dc:description/>
  <cp:lastModifiedBy>Gian-Luca Frei</cp:lastModifiedBy>
  <cp:revision>7</cp:revision>
  <dcterms:created xsi:type="dcterms:W3CDTF">2018-08-25T22:34:00Z</dcterms:created>
  <dcterms:modified xsi:type="dcterms:W3CDTF">2018-08-26T07:33:00Z</dcterms:modified>
</cp:coreProperties>
</file>